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00"/>
        <w:gridCol w:w="6659"/>
      </w:tblGrid>
      <w:tr w:rsidR="00410939" w14:paraId="6C710575" w14:textId="77777777" w:rsidTr="00410939">
        <w:trPr>
          <w:trHeight w:val="20"/>
        </w:trPr>
        <w:tc>
          <w:tcPr>
            <w:tcW w:w="3600" w:type="dxa"/>
            <w:tcBorders>
              <w:bottom w:val="single" w:sz="18" w:space="0" w:color="78230C" w:themeColor="accent1" w:themeShade="80"/>
            </w:tcBorders>
          </w:tcPr>
          <w:p w14:paraId="3B362E0C" w14:textId="77777777" w:rsidR="00410939" w:rsidRPr="00410939" w:rsidRDefault="00410939" w:rsidP="00410939">
            <w:pPr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659" w:type="dxa"/>
            <w:vMerge w:val="restart"/>
            <w:tcMar>
              <w:left w:w="187" w:type="dxa"/>
              <w:right w:w="115" w:type="dxa"/>
            </w:tcMar>
          </w:tcPr>
          <w:p w14:paraId="2891553B" w14:textId="3148EEB8" w:rsidR="00410939" w:rsidRPr="00A64095" w:rsidRDefault="00000000" w:rsidP="00A64095">
            <w:pPr>
              <w:pStyle w:val="Heading3"/>
            </w:pPr>
            <w:sdt>
              <w:sdtPr>
                <w:id w:val="921678087"/>
                <w:placeholder>
                  <w:docPart w:val="CC3914AEBDAC4749A6762242D27DE1C7"/>
                </w:placeholder>
                <w:temporary/>
                <w:showingPlcHdr/>
                <w15:appearance w15:val="hidden"/>
              </w:sdtPr>
              <w:sdtContent>
                <w:r w:rsidR="00410939" w:rsidRPr="00A64095">
                  <w:t>Experience</w:t>
                </w:r>
              </w:sdtContent>
            </w:sdt>
          </w:p>
          <w:p w14:paraId="6CD46020" w14:textId="5A50F09A" w:rsidR="00B925A9" w:rsidRDefault="00BF0A50" w:rsidP="006272F5">
            <w:pPr>
              <w:pStyle w:val="Heading4"/>
            </w:pPr>
            <w:r>
              <w:t>Office administrator</w:t>
            </w:r>
            <w:r w:rsidR="00E81D41">
              <w:t>|</w:t>
            </w:r>
          </w:p>
          <w:p w14:paraId="7011B075" w14:textId="77777777" w:rsidR="00B925A9" w:rsidRDefault="00E81D41" w:rsidP="006272F5">
            <w:pPr>
              <w:pStyle w:val="Heading4"/>
            </w:pPr>
            <w:r>
              <w:t>content</w:t>
            </w:r>
            <w:r w:rsidR="00B925A9">
              <w:t xml:space="preserve"> </w:t>
            </w:r>
            <w:r>
              <w:t>&amp;</w:t>
            </w:r>
            <w:r w:rsidR="00B925A9">
              <w:t xml:space="preserve"> </w:t>
            </w:r>
            <w:r>
              <w:t>marketing</w:t>
            </w:r>
            <w:r w:rsidR="00B925A9">
              <w:t xml:space="preserve"> </w:t>
            </w:r>
            <w:r>
              <w:t>executive</w:t>
            </w:r>
            <w:r w:rsidR="00B925A9">
              <w:t>|</w:t>
            </w:r>
          </w:p>
          <w:p w14:paraId="611CDC08" w14:textId="77777777" w:rsidR="00BF0A50" w:rsidRDefault="00B925A9" w:rsidP="006272F5">
            <w:pPr>
              <w:pStyle w:val="Heading4"/>
            </w:pPr>
            <w:r>
              <w:t>distribution &amp; Royalty Accounting</w:t>
            </w:r>
            <w:r w:rsidR="004543BB">
              <w:t xml:space="preserve"> </w:t>
            </w:r>
            <w:r w:rsidR="00BF0A50">
              <w:t>executive</w:t>
            </w:r>
          </w:p>
          <w:p w14:paraId="3A8ADC05" w14:textId="48683743" w:rsidR="00410939" w:rsidRPr="00E74B01" w:rsidRDefault="004543BB" w:rsidP="00BF0A50">
            <w:pPr>
              <w:pStyle w:val="University"/>
            </w:pPr>
            <w:r w:rsidRPr="00E74B01">
              <w:t xml:space="preserve">at </w:t>
            </w:r>
            <w:r w:rsidR="00E81D41" w:rsidRPr="00E74B01">
              <w:t>toco asia ltd.</w:t>
            </w:r>
            <w:r w:rsidR="00410939" w:rsidRPr="00E74B01">
              <w:t xml:space="preserve"> </w:t>
            </w:r>
          </w:p>
          <w:p w14:paraId="7C2775EB" w14:textId="2C7F37D5" w:rsidR="00410939" w:rsidRPr="00E74B01" w:rsidRDefault="00E81D41" w:rsidP="00102847">
            <w:pPr>
              <w:pStyle w:val="Heading5"/>
              <w:rPr>
                <w:sz w:val="24"/>
                <w:szCs w:val="22"/>
              </w:rPr>
            </w:pPr>
            <w:r w:rsidRPr="00E74B01">
              <w:rPr>
                <w:sz w:val="24"/>
                <w:szCs w:val="22"/>
              </w:rPr>
              <w:t>june 2017 – july 2022</w:t>
            </w:r>
            <w:r w:rsidR="00410939" w:rsidRPr="00E74B01">
              <w:rPr>
                <w:sz w:val="24"/>
                <w:szCs w:val="22"/>
              </w:rPr>
              <w:t xml:space="preserve"> </w:t>
            </w:r>
          </w:p>
          <w:p w14:paraId="0EA158F3" w14:textId="395A47D1" w:rsidR="009A1FA5" w:rsidRDefault="009A1FA5" w:rsidP="002F7338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</w:t>
            </w:r>
            <w:r w:rsidR="008B5AD3">
              <w:t>to</w:t>
            </w:r>
            <w:r>
              <w:t xml:space="preserve"> talent scouting and overseeing the artistic development of recording artists</w:t>
            </w:r>
          </w:p>
          <w:p w14:paraId="2CD4109E" w14:textId="4726DF76" w:rsidR="009A1FA5" w:rsidRDefault="009A1FA5" w:rsidP="002F7338">
            <w:pPr>
              <w:pStyle w:val="ListParagraph"/>
              <w:numPr>
                <w:ilvl w:val="0"/>
                <w:numId w:val="2"/>
              </w:numPr>
            </w:pPr>
            <w:r>
              <w:t>Manage and organize artist’s profile on Spotify.</w:t>
            </w:r>
          </w:p>
          <w:p w14:paraId="39579D77" w14:textId="3936710A" w:rsidR="009A1FA5" w:rsidRDefault="009F31D5" w:rsidP="002F7338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</w:t>
            </w:r>
            <w:r w:rsidR="008B5AD3">
              <w:t>to</w:t>
            </w:r>
            <w:r>
              <w:t xml:space="preserve"> p</w:t>
            </w:r>
            <w:r w:rsidR="009A1FA5">
              <w:t>lan</w:t>
            </w:r>
            <w:r>
              <w:t>ning</w:t>
            </w:r>
            <w:r w:rsidR="00DF7836">
              <w:t xml:space="preserve">, </w:t>
            </w:r>
            <w:r>
              <w:t>scheduling</w:t>
            </w:r>
            <w:r w:rsidR="00DF7836">
              <w:t>, and maintaining</w:t>
            </w:r>
            <w:r>
              <w:t xml:space="preserve"> music contents for long and short-term objectives</w:t>
            </w:r>
          </w:p>
          <w:p w14:paraId="54AA95F6" w14:textId="1490240F" w:rsidR="009F31D5" w:rsidRDefault="00BE197B" w:rsidP="002F7338">
            <w:pPr>
              <w:pStyle w:val="ListParagraph"/>
              <w:numPr>
                <w:ilvl w:val="0"/>
                <w:numId w:val="2"/>
              </w:numPr>
            </w:pPr>
            <w:r w:rsidRPr="00BE197B">
              <w:t xml:space="preserve">Responsible </w:t>
            </w:r>
            <w:r w:rsidR="008B5AD3">
              <w:t>to</w:t>
            </w:r>
            <w:r w:rsidRPr="00BE197B">
              <w:t xml:space="preserve"> coordinating, processing, reviewing, and problem-solving in royalties</w:t>
            </w:r>
          </w:p>
          <w:p w14:paraId="1FABB9F7" w14:textId="30202121" w:rsidR="00BE197B" w:rsidRDefault="00BE197B" w:rsidP="002F7338">
            <w:pPr>
              <w:pStyle w:val="ListParagraph"/>
              <w:numPr>
                <w:ilvl w:val="0"/>
                <w:numId w:val="2"/>
              </w:numPr>
            </w:pPr>
            <w:r>
              <w:t>Manage, analyst, and maintain advertise campaigns</w:t>
            </w:r>
          </w:p>
          <w:p w14:paraId="5BA3CDD9" w14:textId="7211C274" w:rsidR="00BE197B" w:rsidRDefault="00206297" w:rsidP="002F7338">
            <w:pPr>
              <w:pStyle w:val="ListParagraph"/>
              <w:numPr>
                <w:ilvl w:val="0"/>
                <w:numId w:val="2"/>
              </w:numPr>
            </w:pPr>
            <w:r>
              <w:t xml:space="preserve">Oversee and maintain </w:t>
            </w:r>
            <w:r w:rsidR="00E74B01">
              <w:t>metadata</w:t>
            </w:r>
          </w:p>
          <w:p w14:paraId="2E5DC711" w14:textId="482AA0FB" w:rsidR="00E74B01" w:rsidRDefault="00E74B01" w:rsidP="002F7338">
            <w:pPr>
              <w:pStyle w:val="ListParagraph"/>
              <w:numPr>
                <w:ilvl w:val="0"/>
                <w:numId w:val="2"/>
              </w:numPr>
            </w:pPr>
            <w:r>
              <w:t>Oversee and maintain DiskStation manger</w:t>
            </w:r>
          </w:p>
          <w:p w14:paraId="266EA124" w14:textId="106D55E4" w:rsidR="00CA16B4" w:rsidRDefault="00CA16B4" w:rsidP="002F7338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Pr="00CA16B4">
              <w:t>istributed and cooperate with aggregators to deliver music and video</w:t>
            </w:r>
          </w:p>
          <w:p w14:paraId="4D84CD3D" w14:textId="7B555EB3" w:rsidR="006E104D" w:rsidRDefault="006E104D" w:rsidP="002F7338">
            <w:pPr>
              <w:pStyle w:val="ListParagraph"/>
              <w:numPr>
                <w:ilvl w:val="0"/>
                <w:numId w:val="2"/>
              </w:numPr>
            </w:pPr>
            <w:r>
              <w:t>M</w:t>
            </w:r>
            <w:r w:rsidRPr="006E104D">
              <w:t>aintain copyright and conflict</w:t>
            </w:r>
          </w:p>
          <w:p w14:paraId="3FCD8410" w14:textId="48B1107C" w:rsidR="00CD2B97" w:rsidRDefault="00CD2B97" w:rsidP="002F7338">
            <w:pPr>
              <w:pStyle w:val="ListParagraph"/>
              <w:numPr>
                <w:ilvl w:val="0"/>
                <w:numId w:val="2"/>
              </w:numPr>
            </w:pPr>
            <w:r>
              <w:t>Responsible for various administrative duties</w:t>
            </w:r>
          </w:p>
          <w:p w14:paraId="3CDB466C" w14:textId="48B1107C" w:rsidR="009A1FA5" w:rsidRDefault="009A1FA5" w:rsidP="009F31D5"/>
          <w:p w14:paraId="1954ADE0" w14:textId="77777777" w:rsidR="009F31D5" w:rsidRPr="00102847" w:rsidRDefault="009F31D5" w:rsidP="009F31D5"/>
          <w:p w14:paraId="091EA8BF" w14:textId="77777777" w:rsidR="00410939" w:rsidRPr="00D13C88" w:rsidRDefault="00000000" w:rsidP="00D13C88">
            <w:pPr>
              <w:pStyle w:val="Heading3"/>
            </w:pPr>
            <w:sdt>
              <w:sdtPr>
                <w:id w:val="-1958010798"/>
                <w:placeholder>
                  <w:docPart w:val="19C3D13F73F74D049314155B9197A186"/>
                </w:placeholder>
                <w:temporary/>
                <w:showingPlcHdr/>
                <w15:appearance w15:val="hidden"/>
              </w:sdtPr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0CE44C06" w14:textId="77777777" w:rsidR="00E163CB" w:rsidRDefault="00E81D41" w:rsidP="00102847">
            <w:pPr>
              <w:pStyle w:val="Heading4"/>
            </w:pPr>
            <w:r>
              <w:t>bachelor of science</w:t>
            </w:r>
            <w:r w:rsidR="00E74B01">
              <w:t xml:space="preserve"> </w:t>
            </w:r>
            <w:r>
              <w:t xml:space="preserve">in </w:t>
            </w:r>
          </w:p>
          <w:p w14:paraId="0A7CEBB5" w14:textId="3233EBA8" w:rsidR="00CA16B4" w:rsidRDefault="00E81D41" w:rsidP="00102847">
            <w:pPr>
              <w:pStyle w:val="Heading4"/>
            </w:pPr>
            <w:r>
              <w:t>information</w:t>
            </w:r>
            <w:r w:rsidR="004543BB">
              <w:t xml:space="preserve"> and </w:t>
            </w:r>
            <w:r>
              <w:t>communication technology</w:t>
            </w:r>
          </w:p>
          <w:p w14:paraId="783C4D4C" w14:textId="19074D3B" w:rsidR="00410939" w:rsidRPr="00102847" w:rsidRDefault="00CA16B4" w:rsidP="00102847">
            <w:pPr>
              <w:pStyle w:val="Heading4"/>
            </w:pPr>
            <w:r>
              <w:t xml:space="preserve">Major in Computer Science </w:t>
            </w:r>
            <w:r w:rsidR="004543BB">
              <w:t>(expected ju</w:t>
            </w:r>
            <w:r>
              <w:t>ly</w:t>
            </w:r>
            <w:r w:rsidR="004543BB">
              <w:t xml:space="preserve"> 2023)</w:t>
            </w:r>
            <w:r w:rsidR="00410939" w:rsidRPr="00102847">
              <w:t xml:space="preserve"> </w:t>
            </w:r>
          </w:p>
          <w:p w14:paraId="3E2F2962" w14:textId="65D939A2" w:rsidR="008D1F32" w:rsidRDefault="00E81D41" w:rsidP="00102847">
            <w:pPr>
              <w:pStyle w:val="University"/>
            </w:pPr>
            <w:r>
              <w:t>sukhothai thammathirat open university</w:t>
            </w:r>
          </w:p>
          <w:p w14:paraId="5984D7B6" w14:textId="332F0081" w:rsidR="008D1F32" w:rsidRDefault="008D1F32" w:rsidP="00102847">
            <w:pPr>
              <w:pStyle w:val="University"/>
            </w:pPr>
            <w:r>
              <w:rPr>
                <w:caps w:val="0"/>
              </w:rPr>
              <w:t>Relevant Coursework</w:t>
            </w:r>
          </w:p>
          <w:p w14:paraId="31156C66" w14:textId="3ED07CBC" w:rsidR="008D1F32" w:rsidRDefault="008D1F32" w:rsidP="008D1F32">
            <w:pPr>
              <w:pStyle w:val="University"/>
              <w:numPr>
                <w:ilvl w:val="0"/>
                <w:numId w:val="3"/>
              </w:numPr>
            </w:pPr>
            <w:r>
              <w:rPr>
                <w:caps w:val="0"/>
              </w:rPr>
              <w:t>Web Design &amp; Development</w:t>
            </w:r>
          </w:p>
          <w:p w14:paraId="78BB8CEA" w14:textId="4B64F732" w:rsidR="008D1F32" w:rsidRDefault="008D1F32" w:rsidP="008D1F32">
            <w:pPr>
              <w:pStyle w:val="University"/>
              <w:numPr>
                <w:ilvl w:val="0"/>
                <w:numId w:val="3"/>
              </w:numPr>
            </w:pPr>
            <w:r>
              <w:rPr>
                <w:caps w:val="0"/>
              </w:rPr>
              <w:t>Database Management</w:t>
            </w:r>
          </w:p>
          <w:p w14:paraId="3899AF8A" w14:textId="4674A967" w:rsidR="008D1F32" w:rsidRDefault="008D1F32" w:rsidP="008D1F32">
            <w:pPr>
              <w:pStyle w:val="University"/>
              <w:numPr>
                <w:ilvl w:val="0"/>
                <w:numId w:val="3"/>
              </w:numPr>
            </w:pPr>
            <w:r>
              <w:rPr>
                <w:caps w:val="0"/>
              </w:rPr>
              <w:t>Object Oriented Programming</w:t>
            </w:r>
          </w:p>
          <w:p w14:paraId="13097EF1" w14:textId="46C40660" w:rsidR="008D1F32" w:rsidRPr="008D1F32" w:rsidRDefault="008D1F32" w:rsidP="008D1F32">
            <w:pPr>
              <w:pStyle w:val="University"/>
              <w:numPr>
                <w:ilvl w:val="0"/>
                <w:numId w:val="3"/>
              </w:numPr>
            </w:pPr>
            <w:r>
              <w:rPr>
                <w:caps w:val="0"/>
              </w:rPr>
              <w:t>Computer Programming</w:t>
            </w:r>
          </w:p>
          <w:p w14:paraId="4551733D" w14:textId="61E16BDE" w:rsidR="00410939" w:rsidRPr="00D13C88" w:rsidRDefault="00410939" w:rsidP="00D13C88">
            <w:pPr>
              <w:pStyle w:val="University"/>
            </w:pPr>
          </w:p>
          <w:p w14:paraId="60BED45C" w14:textId="77777777" w:rsidR="00410939" w:rsidRPr="00D13C88" w:rsidRDefault="00000000" w:rsidP="00D13C88">
            <w:pPr>
              <w:pStyle w:val="Heading3"/>
            </w:pPr>
            <w:sdt>
              <w:sdtPr>
                <w:id w:val="-1067030744"/>
                <w:placeholder>
                  <w:docPart w:val="E78F60C6D25E44A0883B51FE28CBF188"/>
                </w:placeholder>
                <w:temporary/>
                <w:showingPlcHdr/>
                <w15:appearance w15:val="hidden"/>
              </w:sdtPr>
              <w:sdtContent>
                <w:r w:rsidR="00410939" w:rsidRPr="00102847">
                  <w:t>KEY SKILLS AND CHARACTERISTICS</w:t>
                </w:r>
              </w:sdtContent>
            </w:sdt>
            <w:r w:rsidR="00410939" w:rsidRPr="00102847">
              <w:t xml:space="preserve"> </w:t>
            </w:r>
          </w:p>
          <w:p w14:paraId="603D79D5" w14:textId="33BAF32D" w:rsidR="00410939" w:rsidRDefault="00A35216" w:rsidP="00C937D5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="00C937D5">
              <w:t>nterpersonal</w:t>
            </w:r>
            <w:r>
              <w:t>,</w:t>
            </w:r>
            <w:r w:rsidR="00C937D5">
              <w:t xml:space="preserve"> Communication</w:t>
            </w:r>
            <w:r>
              <w:t xml:space="preserve"> &amp; Negotiation</w:t>
            </w:r>
            <w:r w:rsidR="00C937D5">
              <w:t xml:space="preserve"> skills</w:t>
            </w:r>
            <w:r w:rsidR="00410939">
              <w:t xml:space="preserve"> </w:t>
            </w:r>
          </w:p>
          <w:p w14:paraId="01D37942" w14:textId="77777777" w:rsidR="00843969" w:rsidRDefault="00C937D5" w:rsidP="00C937D5">
            <w:pPr>
              <w:pStyle w:val="ListParagraph"/>
              <w:numPr>
                <w:ilvl w:val="0"/>
                <w:numId w:val="1"/>
              </w:numPr>
            </w:pPr>
            <w:r>
              <w:t>Analytical</w:t>
            </w:r>
            <w:r w:rsidR="00843969">
              <w:t xml:space="preserve"> &amp; </w:t>
            </w:r>
            <w:r w:rsidR="00BB54C8">
              <w:t>Critical thinking</w:t>
            </w:r>
            <w:r>
              <w:t xml:space="preserve"> </w:t>
            </w:r>
            <w:r w:rsidR="00843969">
              <w:t>skills</w:t>
            </w:r>
          </w:p>
          <w:p w14:paraId="10644AE4" w14:textId="67F8D7BA" w:rsidR="00C937D5" w:rsidRDefault="00A01A2A" w:rsidP="00C937D5">
            <w:pPr>
              <w:pStyle w:val="ListParagraph"/>
              <w:numPr>
                <w:ilvl w:val="0"/>
                <w:numId w:val="1"/>
              </w:numPr>
            </w:pPr>
            <w:r>
              <w:t xml:space="preserve">Multitasking </w:t>
            </w:r>
            <w:r w:rsidR="00C937D5">
              <w:t xml:space="preserve">&amp; </w:t>
            </w:r>
            <w:r w:rsidR="00BB54C8">
              <w:t>Problem-solving</w:t>
            </w:r>
            <w:r w:rsidR="00C937D5">
              <w:t xml:space="preserve"> skills</w:t>
            </w:r>
          </w:p>
          <w:p w14:paraId="736B75EF" w14:textId="7176A024" w:rsidR="00C937D5" w:rsidRDefault="00C937D5" w:rsidP="00C937D5">
            <w:pPr>
              <w:pStyle w:val="ListParagraph"/>
              <w:numPr>
                <w:ilvl w:val="0"/>
                <w:numId w:val="1"/>
              </w:numPr>
            </w:pPr>
            <w:r>
              <w:t>Organization &amp; Time management</w:t>
            </w:r>
          </w:p>
          <w:p w14:paraId="4E78AA51" w14:textId="79602294" w:rsidR="00C937D5" w:rsidRDefault="00BB54C8" w:rsidP="00C937D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bidi="th-TH"/>
              </w:rPr>
              <w:t>Mathematical &amp; Deductive reasoning</w:t>
            </w:r>
          </w:p>
          <w:p w14:paraId="781B8438" w14:textId="69456A0E" w:rsidR="00503D07" w:rsidRDefault="00503D07" w:rsidP="00C937D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bidi="th-TH"/>
              </w:rPr>
              <w:t>Research</w:t>
            </w:r>
            <w:r w:rsidR="00BF0A50">
              <w:rPr>
                <w:lang w:bidi="th-TH"/>
              </w:rPr>
              <w:t>,</w:t>
            </w:r>
            <w:r>
              <w:rPr>
                <w:lang w:bidi="th-TH"/>
              </w:rPr>
              <w:t xml:space="preserve"> Planning</w:t>
            </w:r>
            <w:r w:rsidR="00BF0A50">
              <w:rPr>
                <w:lang w:bidi="th-TH"/>
              </w:rPr>
              <w:t xml:space="preserve"> &amp; Budgets</w:t>
            </w:r>
            <w:r>
              <w:rPr>
                <w:lang w:bidi="th-TH"/>
              </w:rPr>
              <w:t xml:space="preserve"> skills</w:t>
            </w:r>
          </w:p>
          <w:p w14:paraId="13E5A82A" w14:textId="2D453A4D" w:rsidR="00392288" w:rsidRPr="006272F5" w:rsidRDefault="00392288" w:rsidP="00E163CB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bidi="th-TH"/>
              </w:rPr>
              <w:t>Understanding licensing &amp; contract agreements</w:t>
            </w:r>
          </w:p>
        </w:tc>
      </w:tr>
      <w:tr w:rsidR="00410939" w14:paraId="668AC9B2" w14:textId="77777777" w:rsidTr="00410939">
        <w:trPr>
          <w:trHeight w:val="1142"/>
        </w:trPr>
        <w:tc>
          <w:tcPr>
            <w:tcW w:w="3600" w:type="dxa"/>
            <w:tcBorders>
              <w:top w:val="single" w:sz="18" w:space="0" w:color="78230C" w:themeColor="accent1" w:themeShade="80"/>
              <w:bottom w:val="single" w:sz="18" w:space="0" w:color="78230C" w:themeColor="accent1" w:themeShade="80"/>
            </w:tcBorders>
            <w:vAlign w:val="center"/>
          </w:tcPr>
          <w:p w14:paraId="46EB4E2B" w14:textId="450ECB2C" w:rsidR="00410939" w:rsidRDefault="00410939" w:rsidP="00410939">
            <w:pPr>
              <w:spacing w:before="60" w:after="4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AF807F" wp14:editId="3144F630">
                  <wp:extent cx="1247775" cy="1247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9" w:type="dxa"/>
            <w:vMerge/>
          </w:tcPr>
          <w:p w14:paraId="4C229A6B" w14:textId="77777777" w:rsidR="00410939" w:rsidRDefault="00410939" w:rsidP="00A64095">
            <w:pPr>
              <w:pStyle w:val="Heading3"/>
            </w:pPr>
          </w:p>
        </w:tc>
      </w:tr>
      <w:tr w:rsidR="00410939" w14:paraId="66AB45C8" w14:textId="77777777" w:rsidTr="00410939">
        <w:trPr>
          <w:trHeight w:val="1089"/>
        </w:trPr>
        <w:tc>
          <w:tcPr>
            <w:tcW w:w="3600" w:type="dxa"/>
            <w:tcBorders>
              <w:top w:val="single" w:sz="18" w:space="0" w:color="78230C" w:themeColor="accent1" w:themeShade="80"/>
              <w:bottom w:val="single" w:sz="6" w:space="0" w:color="78230C" w:themeColor="accent1" w:themeShade="80"/>
            </w:tcBorders>
          </w:tcPr>
          <w:p w14:paraId="5E2CBEC3" w14:textId="31E099E2" w:rsidR="002F7338" w:rsidRDefault="00944D2C" w:rsidP="00796286">
            <w:pPr>
              <w:pStyle w:val="Title"/>
            </w:pPr>
            <w:r>
              <w:t>Treesupan</w:t>
            </w:r>
            <w:r w:rsidR="007A4D20">
              <w:t xml:space="preserve"> </w:t>
            </w:r>
            <w:r>
              <w:t>Suwannawong</w:t>
            </w:r>
          </w:p>
          <w:p w14:paraId="473B1FD8" w14:textId="1F0314E2" w:rsidR="00410939" w:rsidRPr="00796286" w:rsidRDefault="00A47B97" w:rsidP="00796286">
            <w:pPr>
              <w:pStyle w:val="Subtitle"/>
              <w:rPr>
                <w:lang w:bidi="th-TH"/>
              </w:rPr>
            </w:pPr>
            <w:r>
              <w:t xml:space="preserve">Computer science </w:t>
            </w:r>
            <w:r w:rsidR="00B512A2">
              <w:rPr>
                <w:lang w:bidi="th-TH"/>
              </w:rPr>
              <w:t>student</w:t>
            </w:r>
          </w:p>
        </w:tc>
        <w:tc>
          <w:tcPr>
            <w:tcW w:w="6659" w:type="dxa"/>
            <w:vMerge/>
          </w:tcPr>
          <w:p w14:paraId="42418580" w14:textId="77777777" w:rsidR="00410939" w:rsidRDefault="00410939" w:rsidP="00D4187F">
            <w:pPr>
              <w:contextualSpacing/>
            </w:pPr>
          </w:p>
        </w:tc>
      </w:tr>
      <w:tr w:rsidR="00410939" w14:paraId="209C5142" w14:textId="77777777" w:rsidTr="00410939">
        <w:tc>
          <w:tcPr>
            <w:tcW w:w="3600" w:type="dxa"/>
            <w:tcBorders>
              <w:top w:val="single" w:sz="6" w:space="0" w:color="78230C" w:themeColor="accent1" w:themeShade="80"/>
            </w:tcBorders>
          </w:tcPr>
          <w:p w14:paraId="53A0F208" w14:textId="77777777" w:rsidR="00410939" w:rsidRPr="00796286" w:rsidRDefault="00000000" w:rsidP="00796286">
            <w:pPr>
              <w:pStyle w:val="Heading1"/>
            </w:pPr>
            <w:sdt>
              <w:sdtPr>
                <w:id w:val="830714226"/>
                <w:placeholder>
                  <w:docPart w:val="D8CB140D5EAB44EEBC7B7B5032655246"/>
                </w:placeholder>
                <w:temporary/>
                <w:showingPlcHdr/>
                <w15:appearance w15:val="hidden"/>
              </w:sdtPr>
              <w:sdtContent>
                <w:r w:rsidR="00410939" w:rsidRPr="00796286">
                  <w:rPr>
                    <w:rStyle w:val="PlaceholderText"/>
                    <w:color w:val="78230C" w:themeColor="accent1" w:themeShade="80"/>
                  </w:rPr>
                  <w:t>PROFILE</w:t>
                </w:r>
              </w:sdtContent>
            </w:sdt>
            <w:r w:rsidR="00410939" w:rsidRPr="00796286">
              <w:t xml:space="preserve"> </w:t>
            </w:r>
          </w:p>
          <w:p w14:paraId="6A9CB67B" w14:textId="353DB37F" w:rsidR="00D828C8" w:rsidRDefault="000E563C" w:rsidP="00D828C8">
            <w:pPr>
              <w:pStyle w:val="ContactInfo"/>
            </w:pPr>
            <w:r w:rsidRPr="000E563C">
              <w:t xml:space="preserve">Autodidacticism, open-minded, easily adaptable, enthusiast, researcher, </w:t>
            </w:r>
            <w:r w:rsidR="008D1F32" w:rsidRPr="000E563C">
              <w:t>adaptive learner</w:t>
            </w:r>
            <w:r w:rsidRPr="000E563C">
              <w:t>, and adept at motivating self.</w:t>
            </w:r>
          </w:p>
          <w:p w14:paraId="1911730A" w14:textId="3B4C2A79" w:rsidR="00D828C8" w:rsidRDefault="00D828C8" w:rsidP="00D828C8">
            <w:pPr>
              <w:pStyle w:val="ContactInfo"/>
            </w:pPr>
            <w:r>
              <w:t xml:space="preserve">Passionate </w:t>
            </w:r>
            <w:r w:rsidR="008B5AD3">
              <w:t>in</w:t>
            </w:r>
            <w:r>
              <w:t xml:space="preserve"> music, pop culture, e-sport, human rights, politics, liberalism, history, clean energy, science, physic, technology, robotics, cryptocurrency, metaverse, astronomy, and multi-planetary species. </w:t>
            </w:r>
          </w:p>
          <w:p w14:paraId="532897E2" w14:textId="425A40EA" w:rsidR="002F7338" w:rsidRDefault="00000000" w:rsidP="00841500">
            <w:pPr>
              <w:pStyle w:val="Heading2"/>
            </w:pPr>
            <w:sdt>
              <w:sdtPr>
                <w:id w:val="-328447821"/>
                <w:placeholder>
                  <w:docPart w:val="9383121B836B4EA1B55E4CEE031CAA27"/>
                </w:placeholder>
                <w:temporary/>
                <w:showingPlcHdr/>
                <w15:appearance w15:val="hidden"/>
              </w:sdtPr>
              <w:sdtContent>
                <w:r w:rsidR="00410939" w:rsidRPr="00796286">
                  <w:rPr>
                    <w:rStyle w:val="PlaceholderText"/>
                    <w:color w:val="78230C" w:themeColor="accent1" w:themeShade="80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1F8EAC6B" w14:textId="10BFCAC9" w:rsidR="00410939" w:rsidRDefault="00000000" w:rsidP="00796286">
            <w:pPr>
              <w:pStyle w:val="ContactInfo"/>
            </w:pPr>
            <w:hyperlink r:id="rId13" w:history="1">
              <w:r w:rsidR="002F7338" w:rsidRPr="004077D1">
                <w:rPr>
                  <w:rStyle w:val="Hyperlink"/>
                </w:rPr>
                <w:t>treesupansuwannawong@gmail.com</w:t>
              </w:r>
            </w:hyperlink>
            <w:r w:rsidR="00410939">
              <w:t xml:space="preserve"> </w:t>
            </w:r>
          </w:p>
          <w:p w14:paraId="3F7957F8" w14:textId="5B8AB32A" w:rsidR="00410939" w:rsidRPr="00796286" w:rsidRDefault="00000000" w:rsidP="00796286">
            <w:pPr>
              <w:pStyle w:val="ContactInfo"/>
            </w:pPr>
            <w:hyperlink r:id="rId14" w:history="1">
              <w:r w:rsidR="00A47B97" w:rsidRPr="00AD561D">
                <w:rPr>
                  <w:rStyle w:val="Hyperlink"/>
                </w:rPr>
                <w:t>https://www.linkedin.com/in/treesupan-suwannawong/</w:t>
              </w:r>
            </w:hyperlink>
          </w:p>
          <w:p w14:paraId="2D30896E" w14:textId="43CB78A7" w:rsidR="00410939" w:rsidRPr="00796286" w:rsidRDefault="00A47B97" w:rsidP="00796286">
            <w:pPr>
              <w:pStyle w:val="ContactInfo"/>
            </w:pPr>
            <w:r>
              <w:t>+</w:t>
            </w:r>
            <w:r w:rsidRPr="006C18A9">
              <w:t>66 910639231</w:t>
            </w:r>
            <w:r w:rsidR="00410939" w:rsidRPr="00796286">
              <w:t xml:space="preserve"> </w:t>
            </w:r>
          </w:p>
          <w:p w14:paraId="382C1A5B" w14:textId="77777777" w:rsidR="00410939" w:rsidRDefault="00410939" w:rsidP="00796286">
            <w:pPr>
              <w:pStyle w:val="ContactInfo"/>
            </w:pPr>
          </w:p>
          <w:p w14:paraId="2816CD18" w14:textId="77777777" w:rsidR="00841500" w:rsidRDefault="00841500" w:rsidP="00796286">
            <w:pPr>
              <w:pStyle w:val="ContactInfo"/>
              <w:rPr>
                <w:rStyle w:val="PlaceholderText"/>
                <w:rFonts w:asciiTheme="majorHAnsi" w:eastAsiaTheme="majorEastAsia" w:hAnsiTheme="majorHAnsi" w:cstheme="majorBidi"/>
                <w:caps/>
                <w:color w:val="78230C" w:themeColor="accent1" w:themeShade="80"/>
                <w:sz w:val="28"/>
                <w:szCs w:val="26"/>
              </w:rPr>
            </w:pPr>
            <w:r w:rsidRPr="00841500">
              <w:rPr>
                <w:rStyle w:val="PlaceholderText"/>
                <w:rFonts w:asciiTheme="majorHAnsi" w:eastAsiaTheme="majorEastAsia" w:hAnsiTheme="majorHAnsi" w:cstheme="majorBidi"/>
                <w:caps/>
                <w:color w:val="78230C" w:themeColor="accent1" w:themeShade="80"/>
                <w:sz w:val="28"/>
                <w:szCs w:val="26"/>
              </w:rPr>
              <w:t>Technical skill</w:t>
            </w:r>
          </w:p>
          <w:p w14:paraId="6406C5EA" w14:textId="197BE1FC" w:rsidR="00841500" w:rsidRPr="00796286" w:rsidRDefault="00841500" w:rsidP="00796286">
            <w:pPr>
              <w:pStyle w:val="ContactInfo"/>
            </w:pPr>
            <w:r>
              <w:t>Photo &amp; video editing</w:t>
            </w:r>
            <w:r w:rsidR="007A4D20">
              <w:t xml:space="preserve"> software</w:t>
            </w:r>
            <w:r>
              <w:t>, Spreadsheet</w:t>
            </w:r>
            <w:r w:rsidR="007A4D20">
              <w:t xml:space="preserve"> software</w:t>
            </w:r>
            <w:r>
              <w:t xml:space="preserve">, </w:t>
            </w:r>
            <w:r w:rsidR="00E163CB">
              <w:t xml:space="preserve">Web development, </w:t>
            </w:r>
            <w:r>
              <w:t>Programming language, Social medial platforms, Catalogue management system</w:t>
            </w:r>
            <w:r w:rsidR="007A4D20">
              <w:t>, Ads Manager, Google Ads, Financial statement software</w:t>
            </w:r>
          </w:p>
        </w:tc>
        <w:tc>
          <w:tcPr>
            <w:tcW w:w="6659" w:type="dxa"/>
            <w:vMerge/>
          </w:tcPr>
          <w:p w14:paraId="72E39A1D" w14:textId="77777777" w:rsidR="00410939" w:rsidRDefault="00410939" w:rsidP="00D4187F">
            <w:pPr>
              <w:contextualSpacing/>
            </w:pPr>
          </w:p>
        </w:tc>
      </w:tr>
    </w:tbl>
    <w:p w14:paraId="27E61B3B" w14:textId="79F1CEB7" w:rsidR="00D70063" w:rsidRPr="00796286" w:rsidRDefault="00D70063" w:rsidP="00E163CB">
      <w:pPr>
        <w:contextualSpacing/>
        <w:rPr>
          <w:sz w:val="16"/>
          <w:szCs w:val="16"/>
        </w:rPr>
      </w:pPr>
    </w:p>
    <w:sectPr w:rsidR="00D70063" w:rsidRPr="00796286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2BAF" w14:textId="77777777" w:rsidR="005F7CB7" w:rsidRDefault="005F7CB7" w:rsidP="00187B92">
      <w:r>
        <w:separator/>
      </w:r>
    </w:p>
  </w:endnote>
  <w:endnote w:type="continuationSeparator" w:id="0">
    <w:p w14:paraId="47C94DA0" w14:textId="77777777" w:rsidR="005F7CB7" w:rsidRDefault="005F7CB7" w:rsidP="0018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7121" w14:textId="77777777" w:rsidR="005F7CB7" w:rsidRDefault="005F7CB7" w:rsidP="00187B92">
      <w:r>
        <w:separator/>
      </w:r>
    </w:p>
  </w:footnote>
  <w:footnote w:type="continuationSeparator" w:id="0">
    <w:p w14:paraId="69292A9F" w14:textId="77777777" w:rsidR="005F7CB7" w:rsidRDefault="005F7CB7" w:rsidP="00187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F6A"/>
    <w:multiLevelType w:val="hybridMultilevel"/>
    <w:tmpl w:val="B18272A4"/>
    <w:lvl w:ilvl="0" w:tplc="1A4666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D5ADC"/>
    <w:multiLevelType w:val="hybridMultilevel"/>
    <w:tmpl w:val="84B82B52"/>
    <w:lvl w:ilvl="0" w:tplc="1E3AE548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C5DF6"/>
    <w:multiLevelType w:val="hybridMultilevel"/>
    <w:tmpl w:val="B49A00FC"/>
    <w:lvl w:ilvl="0" w:tplc="75688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140427">
    <w:abstractNumId w:val="2"/>
  </w:num>
  <w:num w:numId="2" w16cid:durableId="1808161774">
    <w:abstractNumId w:val="0"/>
  </w:num>
  <w:num w:numId="3" w16cid:durableId="147857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2C"/>
    <w:rsid w:val="000E563C"/>
    <w:rsid w:val="00102847"/>
    <w:rsid w:val="001340F5"/>
    <w:rsid w:val="00157B6F"/>
    <w:rsid w:val="0018249F"/>
    <w:rsid w:val="00187B92"/>
    <w:rsid w:val="00194195"/>
    <w:rsid w:val="001D50AB"/>
    <w:rsid w:val="00206297"/>
    <w:rsid w:val="00293B83"/>
    <w:rsid w:val="002C0739"/>
    <w:rsid w:val="002F7338"/>
    <w:rsid w:val="00392288"/>
    <w:rsid w:val="0039505A"/>
    <w:rsid w:val="00410939"/>
    <w:rsid w:val="00431971"/>
    <w:rsid w:val="0044748F"/>
    <w:rsid w:val="004543BB"/>
    <w:rsid w:val="00486E5D"/>
    <w:rsid w:val="00503D07"/>
    <w:rsid w:val="00556717"/>
    <w:rsid w:val="00581FC8"/>
    <w:rsid w:val="005A6A84"/>
    <w:rsid w:val="005F41D0"/>
    <w:rsid w:val="005F7CB7"/>
    <w:rsid w:val="00614B25"/>
    <w:rsid w:val="006272F5"/>
    <w:rsid w:val="006A3CE7"/>
    <w:rsid w:val="006B6D95"/>
    <w:rsid w:val="006E104D"/>
    <w:rsid w:val="00761BB8"/>
    <w:rsid w:val="00784202"/>
    <w:rsid w:val="00796286"/>
    <w:rsid w:val="007A4D20"/>
    <w:rsid w:val="00841500"/>
    <w:rsid w:val="00843969"/>
    <w:rsid w:val="00844680"/>
    <w:rsid w:val="00873F83"/>
    <w:rsid w:val="00885DE5"/>
    <w:rsid w:val="008B5AD3"/>
    <w:rsid w:val="008C33FB"/>
    <w:rsid w:val="008D1F32"/>
    <w:rsid w:val="00944D2C"/>
    <w:rsid w:val="00952ECD"/>
    <w:rsid w:val="009A1FA5"/>
    <w:rsid w:val="009F31D5"/>
    <w:rsid w:val="00A01A2A"/>
    <w:rsid w:val="00A35216"/>
    <w:rsid w:val="00A47B97"/>
    <w:rsid w:val="00A64095"/>
    <w:rsid w:val="00A903B0"/>
    <w:rsid w:val="00AF7BCF"/>
    <w:rsid w:val="00B31A51"/>
    <w:rsid w:val="00B512A2"/>
    <w:rsid w:val="00B52BFE"/>
    <w:rsid w:val="00B925A9"/>
    <w:rsid w:val="00BB54C8"/>
    <w:rsid w:val="00BE197B"/>
    <w:rsid w:val="00BF0A50"/>
    <w:rsid w:val="00C233CA"/>
    <w:rsid w:val="00C24FB1"/>
    <w:rsid w:val="00C74E43"/>
    <w:rsid w:val="00C937D5"/>
    <w:rsid w:val="00CA16B4"/>
    <w:rsid w:val="00CD2B97"/>
    <w:rsid w:val="00D13C88"/>
    <w:rsid w:val="00D1599B"/>
    <w:rsid w:val="00D4187F"/>
    <w:rsid w:val="00D460EA"/>
    <w:rsid w:val="00D70063"/>
    <w:rsid w:val="00D828C8"/>
    <w:rsid w:val="00DB1846"/>
    <w:rsid w:val="00DF7836"/>
    <w:rsid w:val="00E163CB"/>
    <w:rsid w:val="00E74B01"/>
    <w:rsid w:val="00E81D41"/>
    <w:rsid w:val="00E9194E"/>
    <w:rsid w:val="00EA0BE6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A6A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/>
      <w:contextualSpacing/>
      <w:outlineLvl w:val="0"/>
    </w:pPr>
    <w:rPr>
      <w:rFonts w:asciiTheme="majorHAnsi" w:eastAsiaTheme="majorEastAsia" w:hAnsiTheme="majorHAnsi" w:cstheme="majorBidi"/>
      <w:caps/>
      <w:color w:val="78230C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/>
      <w:contextualSpacing/>
      <w:outlineLvl w:val="1"/>
    </w:pPr>
    <w:rPr>
      <w:rFonts w:asciiTheme="majorHAnsi" w:eastAsiaTheme="majorEastAsia" w:hAnsiTheme="majorHAnsi" w:cstheme="majorBidi"/>
      <w:caps/>
      <w:color w:val="78230C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color w:val="78230C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78230C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78230C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78230C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ind w:left="-3787"/>
    </w:pPr>
    <w:rPr>
      <w:rFonts w:asciiTheme="majorHAnsi" w:eastAsiaTheme="minorEastAsia" w:hAnsiTheme="majorHAnsi"/>
      <w:color w:val="78230C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78230C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/>
      <w:contextualSpacing/>
    </w:pPr>
    <w:rPr>
      <w:rFonts w:asciiTheme="majorHAnsi" w:eastAsiaTheme="majorEastAsia" w:hAnsiTheme="majorHAnsi" w:cstheme="majorBidi"/>
      <w:caps/>
      <w:color w:val="78230C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78230C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78230C" w:themeColor="accent1" w:themeShade="80"/>
        <w:bottom w:val="single" w:sz="18" w:space="2" w:color="78230C" w:themeColor="accent1" w:themeShade="80"/>
      </w:pBdr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paragraph" w:styleId="ListParagraph">
    <w:name w:val="List Paragraph"/>
    <w:basedOn w:val="Normal"/>
    <w:uiPriority w:val="34"/>
    <w:unhideWhenUsed/>
    <w:qFormat/>
    <w:rsid w:val="00C9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reesupansuwannawong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linkedin.com/in/treesupan-suwannawon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3914AEBDAC4749A6762242D27D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4EDF3-3B01-49A9-9F61-D6D5DB8C1633}"/>
      </w:docPartPr>
      <w:docPartBody>
        <w:p w:rsidR="00C71CC0" w:rsidRDefault="00000000">
          <w:pPr>
            <w:pStyle w:val="CC3914AEBDAC4749A6762242D27DE1C7"/>
          </w:pPr>
          <w:r w:rsidRPr="00A64095">
            <w:t>Experience</w:t>
          </w:r>
        </w:p>
      </w:docPartBody>
    </w:docPart>
    <w:docPart>
      <w:docPartPr>
        <w:name w:val="19C3D13F73F74D049314155B9197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DF79D-ADBE-4345-ADA8-B0ED623D8BC4}"/>
      </w:docPartPr>
      <w:docPartBody>
        <w:p w:rsidR="00C71CC0" w:rsidRDefault="00000000">
          <w:pPr>
            <w:pStyle w:val="19C3D13F73F74D049314155B9197A186"/>
          </w:pPr>
          <w:r w:rsidRPr="00102847">
            <w:t>EDUCATION</w:t>
          </w:r>
        </w:p>
      </w:docPartBody>
    </w:docPart>
    <w:docPart>
      <w:docPartPr>
        <w:name w:val="E78F60C6D25E44A0883B51FE28CBF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34B3D-95CD-499D-9D5F-0BF92279F365}"/>
      </w:docPartPr>
      <w:docPartBody>
        <w:p w:rsidR="00C71CC0" w:rsidRDefault="00000000">
          <w:pPr>
            <w:pStyle w:val="E78F60C6D25E44A0883B51FE28CBF188"/>
          </w:pPr>
          <w:r w:rsidRPr="00102847">
            <w:t>KEY SKILLS AND CHARACTERISTICS</w:t>
          </w:r>
        </w:p>
      </w:docPartBody>
    </w:docPart>
    <w:docPart>
      <w:docPartPr>
        <w:name w:val="D8CB140D5EAB44EEBC7B7B503265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8119D-59CB-4B0C-9DFB-08677F4EA7B1}"/>
      </w:docPartPr>
      <w:docPartBody>
        <w:p w:rsidR="00C71CC0" w:rsidRDefault="00000000">
          <w:pPr>
            <w:pStyle w:val="D8CB140D5EAB44EEBC7B7B5032655246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  <w:docPart>
      <w:docPartPr>
        <w:name w:val="9383121B836B4EA1B55E4CEE031CA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AE81F-ABCE-488F-84A2-DC5D9F1ECEDA}"/>
      </w:docPartPr>
      <w:docPartBody>
        <w:p w:rsidR="00C71CC0" w:rsidRDefault="00000000">
          <w:pPr>
            <w:pStyle w:val="9383121B836B4EA1B55E4CEE031CAA27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F1"/>
    <w:rsid w:val="001B49F1"/>
    <w:rsid w:val="00B35E28"/>
    <w:rsid w:val="00B508A4"/>
    <w:rsid w:val="00C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3914AEBDAC4749A6762242D27DE1C7">
    <w:name w:val="CC3914AEBDAC4749A6762242D27DE1C7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9C3D13F73F74D049314155B9197A186">
    <w:name w:val="19C3D13F73F74D049314155B9197A186"/>
  </w:style>
  <w:style w:type="paragraph" w:customStyle="1" w:styleId="E78F60C6D25E44A0883B51FE28CBF188">
    <w:name w:val="E78F60C6D25E44A0883B51FE28CBF188"/>
  </w:style>
  <w:style w:type="character" w:styleId="PlaceholderText">
    <w:name w:val="Placeholder Text"/>
    <w:basedOn w:val="DefaultParagraphFont"/>
    <w:uiPriority w:val="99"/>
    <w:semiHidden/>
    <w:rsid w:val="001B49F1"/>
    <w:rPr>
      <w:color w:val="808080"/>
    </w:rPr>
  </w:style>
  <w:style w:type="paragraph" w:customStyle="1" w:styleId="D8CB140D5EAB44EEBC7B7B5032655246">
    <w:name w:val="D8CB140D5EAB44EEBC7B7B5032655246"/>
  </w:style>
  <w:style w:type="paragraph" w:customStyle="1" w:styleId="9383121B836B4EA1B55E4CEE031CAA27">
    <w:name w:val="9383121B836B4EA1B55E4CEE031CAA27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2022-08-14T04:25:00Z</dcterms:created>
  <dcterms:modified xsi:type="dcterms:W3CDTF">2022-08-14T10:22:00Z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